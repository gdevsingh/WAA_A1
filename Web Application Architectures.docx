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BF7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DDA095E" wp14:editId="20A6238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494FDA6" w14:textId="022BA2DD" w:rsidR="00C6554A" w:rsidRDefault="005C1CCF" w:rsidP="00C6554A">
      <w:pPr>
        <w:pStyle w:val="Title"/>
      </w:pPr>
      <w:r>
        <w:t>Web Application Architectures</w:t>
      </w:r>
    </w:p>
    <w:p w14:paraId="62D3779C" w14:textId="24831B4B" w:rsidR="00C6554A" w:rsidRPr="00D5413C" w:rsidRDefault="005C1CCF" w:rsidP="00C6554A">
      <w:pPr>
        <w:pStyle w:val="Subtitle"/>
      </w:pPr>
      <w:r>
        <w:t>Assignment-1 rEPORT</w:t>
      </w:r>
    </w:p>
    <w:p w14:paraId="65A07F40" w14:textId="67B93D6C" w:rsidR="00C6554A" w:rsidRDefault="005C1CCF" w:rsidP="00C6554A">
      <w:pPr>
        <w:pStyle w:val="ContactInfo"/>
      </w:pPr>
      <w:r>
        <w:t>Gurdev Singh</w:t>
      </w:r>
      <w:r w:rsidR="00C6554A">
        <w:t xml:space="preserve"> | </w:t>
      </w:r>
      <w:r>
        <w:t>COS80011</w:t>
      </w:r>
      <w:r w:rsidR="00C6554A">
        <w:t xml:space="preserve"> |</w:t>
      </w:r>
      <w:r w:rsidR="00C6554A" w:rsidRPr="00D5413C">
        <w:t xml:space="preserve"> </w:t>
      </w:r>
      <w:r>
        <w:t>17</w:t>
      </w:r>
      <w:r w:rsidRPr="005C1CCF">
        <w:rPr>
          <w:vertAlign w:val="superscript"/>
        </w:rPr>
        <w:t>th</w:t>
      </w:r>
      <w:r>
        <w:t xml:space="preserve"> April, 18</w:t>
      </w:r>
      <w:bookmarkStart w:id="5" w:name="_GoBack"/>
      <w:bookmarkEnd w:id="5"/>
      <w:r w:rsidR="00C6554A">
        <w:br w:type="page"/>
      </w:r>
    </w:p>
    <w:sdt>
      <w:sdtPr>
        <w:alias w:val="Heading 1:"/>
        <w:tag w:val="Heading 1:"/>
        <w:id w:val="1549648056"/>
        <w:placeholder>
          <w:docPart w:val="F38E65000D534A17BFF6B717B014DCA2"/>
        </w:placeholder>
        <w:temporary/>
        <w:showingPlcHdr/>
        <w15:appearance w15:val="hidden"/>
      </w:sdtPr>
      <w:sdtEndPr/>
      <w:sdtContent>
        <w:p w14:paraId="593EA373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AA36ED4A263E4C099D580CDF56AA8876"/>
        </w:placeholder>
        <w:temporary/>
        <w:showingPlcHdr/>
        <w15:appearance w15:val="hidden"/>
      </w:sdtPr>
      <w:sdtEndPr/>
      <w:sdtContent>
        <w:p w14:paraId="53114D84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59D79984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64C8C4A4DB534237B594C755B370A9CF"/>
        </w:placeholder>
        <w:temporary/>
        <w:showingPlcHdr/>
        <w15:appearance w15:val="hidden"/>
      </w:sdtPr>
      <w:sdtEndPr/>
      <w:sdtContent>
        <w:p w14:paraId="3F29519E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2F2CED1F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6991861E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0ED30E29" w14:textId="77777777" w:rsidR="00C6554A" w:rsidRPr="00D5413C" w:rsidRDefault="008F651F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384392FBD6864179AEA9F9913F036F90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7C8EA808058642E0B05E96D762D19702"/>
        </w:placeholder>
        <w:temporary/>
        <w:showingPlcHdr/>
        <w15:appearance w15:val="hidden"/>
      </w:sdtPr>
      <w:sdtEndPr/>
      <w:sdtContent>
        <w:p w14:paraId="51D2E587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2BC5372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E36D" w14:textId="77777777" w:rsidR="008F651F" w:rsidRDefault="008F651F" w:rsidP="00C6554A">
      <w:pPr>
        <w:spacing w:before="0" w:after="0" w:line="240" w:lineRule="auto"/>
      </w:pPr>
      <w:r>
        <w:separator/>
      </w:r>
    </w:p>
  </w:endnote>
  <w:endnote w:type="continuationSeparator" w:id="0">
    <w:p w14:paraId="6C42E438" w14:textId="77777777" w:rsidR="008F651F" w:rsidRDefault="008F651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CBDF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96F9" w14:textId="77777777" w:rsidR="008F651F" w:rsidRDefault="008F651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E67BB9D" w14:textId="77777777" w:rsidR="008F651F" w:rsidRDefault="008F651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F"/>
    <w:rsid w:val="002554CD"/>
    <w:rsid w:val="00293B83"/>
    <w:rsid w:val="002B4294"/>
    <w:rsid w:val="00333D0D"/>
    <w:rsid w:val="004C049F"/>
    <w:rsid w:val="005000E2"/>
    <w:rsid w:val="005C1CCF"/>
    <w:rsid w:val="006A3CE7"/>
    <w:rsid w:val="008F651F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18E0"/>
  <w15:chartTrackingRefBased/>
  <w15:docId w15:val="{5070B992-A506-49A2-9B23-EEBBFA4F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evs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E65000D534A17BFF6B717B014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39D77-DDEC-4049-9CE9-BD1B66F1661A}"/>
      </w:docPartPr>
      <w:docPartBody>
        <w:p w:rsidR="00000000" w:rsidRDefault="00391B02">
          <w:pPr>
            <w:pStyle w:val="F38E65000D534A17BFF6B717B014DCA2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AA36ED4A263E4C099D580CDF56AA8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DB479-8479-4DD1-A60D-D579D06F7459}"/>
      </w:docPartPr>
      <w:docPartBody>
        <w:p w:rsidR="00FA6547" w:rsidRDefault="00391B02" w:rsidP="00C6554A">
          <w:r>
            <w:t>To replace the placeholder text on this page, you can just select it all and then start typing. But don’t do that just yet!</w:t>
          </w:r>
        </w:p>
        <w:p w:rsidR="00000000" w:rsidRDefault="00391B02">
          <w:pPr>
            <w:pStyle w:val="AA36ED4A263E4C099D580CDF56AA8876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64C8C4A4DB534237B594C755B370A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3C2F-ECF3-4477-9A0A-C586ACD0C68D}"/>
      </w:docPartPr>
      <w:docPartBody>
        <w:p w:rsidR="00FA6547" w:rsidRPr="00514122" w:rsidRDefault="00391B02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391B02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391B02">
          <w:pPr>
            <w:pStyle w:val="64C8C4A4DB534237B594C755B370A9CF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384392FBD6864179AEA9F9913F03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8C45-697F-499D-8C75-FF7CB0C4DDDC}"/>
      </w:docPartPr>
      <w:docPartBody>
        <w:p w:rsidR="00000000" w:rsidRDefault="00391B02">
          <w:pPr>
            <w:pStyle w:val="384392FBD6864179AEA9F9913F036F90"/>
          </w:pPr>
          <w:r>
            <w:t>Heading 2</w:t>
          </w:r>
        </w:p>
      </w:docPartBody>
    </w:docPart>
    <w:docPart>
      <w:docPartPr>
        <w:name w:val="7C8EA808058642E0B05E96D762D19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8AE2D-A3C3-424A-9708-3F4F12A8839A}"/>
      </w:docPartPr>
      <w:docPartBody>
        <w:p w:rsidR="00FA6547" w:rsidRDefault="00391B02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391B02">
          <w:pPr>
            <w:pStyle w:val="7C8EA808058642E0B05E96D762D19702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2"/>
    <w:rsid w:val="003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7C543E8B94EC3B6E5A94D05794954">
    <w:name w:val="F357C543E8B94EC3B6E5A94D05794954"/>
  </w:style>
  <w:style w:type="paragraph" w:customStyle="1" w:styleId="3FC39825057341BC96DE8D8E160D1F84">
    <w:name w:val="3FC39825057341BC96DE8D8E160D1F84"/>
  </w:style>
  <w:style w:type="paragraph" w:customStyle="1" w:styleId="356DDAE6FA4B4CC78845E2DEA5C8FDE1">
    <w:name w:val="356DDAE6FA4B4CC78845E2DEA5C8FDE1"/>
  </w:style>
  <w:style w:type="paragraph" w:customStyle="1" w:styleId="6CDAEE59A2994177BCDC6DD740DF6B8D">
    <w:name w:val="6CDAEE59A2994177BCDC6DD740DF6B8D"/>
  </w:style>
  <w:style w:type="paragraph" w:customStyle="1" w:styleId="F22660C6AA244903A6C8950026CD6693">
    <w:name w:val="F22660C6AA244903A6C8950026CD6693"/>
  </w:style>
  <w:style w:type="paragraph" w:customStyle="1" w:styleId="F38E65000D534A17BFF6B717B014DCA2">
    <w:name w:val="F38E65000D534A17BFF6B717B014DCA2"/>
  </w:style>
  <w:style w:type="paragraph" w:customStyle="1" w:styleId="AA36ED4A263E4C099D580CDF56AA8876">
    <w:name w:val="AA36ED4A263E4C099D580CDF56AA88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64C8C4A4DB534237B594C755B370A9CF">
    <w:name w:val="64C8C4A4DB534237B594C755B370A9CF"/>
  </w:style>
  <w:style w:type="paragraph" w:customStyle="1" w:styleId="384392FBD6864179AEA9F9913F036F90">
    <w:name w:val="384392FBD6864179AEA9F9913F036F90"/>
  </w:style>
  <w:style w:type="paragraph" w:customStyle="1" w:styleId="7C8EA808058642E0B05E96D762D19702">
    <w:name w:val="7C8EA808058642E0B05E96D762D19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1</cp:revision>
  <dcterms:created xsi:type="dcterms:W3CDTF">2018-04-17T12:00:00Z</dcterms:created>
  <dcterms:modified xsi:type="dcterms:W3CDTF">2018-04-17T12:02:00Z</dcterms:modified>
</cp:coreProperties>
</file>